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165" w:rsidRPr="003F36E1" w:rsidRDefault="00CE0165" w:rsidP="003F7405">
      <w:pPr>
        <w:pStyle w:val="Subttulo"/>
      </w:pPr>
      <w:bookmarkStart w:id="0" w:name="_GoBack"/>
      <w:bookmarkEnd w:id="0"/>
      <w:r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Carolina Marzinoti Libarino</w:t>
      </w:r>
    </w:p>
    <w:p w:rsidR="00CE0165" w:rsidRDefault="00CE0165" w:rsidP="00D20B73">
      <w:pPr>
        <w:jc w:val="both"/>
      </w:pPr>
      <w:r>
        <w:rPr>
          <w:noProof/>
        </w:rPr>
        <w:t>22.555.555-55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8" name="Imagem 8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2" name="Imagem 12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" o:spid="_x0000_s1026" alt="Título: Círculo com a palavra 'selo' dentro" style="position:absolute;left:0;text-align:left;margin-left:38.6pt;margin-top:0;width:97.2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1" name="Imagem 11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0"/>
          <w:footerReference w:type="default" r:id="rId11"/>
          <w:headerReference w:type="first" r:id="rId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Guilherme Nakamura Carvalho</w:t>
      </w:r>
    </w:p>
    <w:p w:rsidR="00CE0165" w:rsidRDefault="00CE0165" w:rsidP="00D20B73">
      <w:pPr>
        <w:jc w:val="both"/>
      </w:pPr>
      <w:r>
        <w:rPr>
          <w:noProof/>
        </w:rPr>
        <w:t>12.345.678-A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5" name="Imagem 5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9" name="Imagem 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3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27" alt="Título: Círculo com a palavra 'selo' dentro" style="position:absolute;left:0;text-align:left;margin-left:38.6pt;margin-top:0;width:97.2pt;height:9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0" name="Imagem 10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Kevin Levrone</w:t>
      </w:r>
    </w:p>
    <w:p w:rsidR="00CE0165" w:rsidRDefault="00CE0165" w:rsidP="00D20B73">
      <w:pPr>
        <w:jc w:val="both"/>
      </w:pPr>
      <w:r>
        <w:rPr>
          <w:noProof/>
        </w:rPr>
        <w:t>198.920.03-L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6" name="Imagem 16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7" name="Imagem 1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5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28" alt="Título: Círculo com a palavra 'selo' dentro" style="position:absolute;left:0;text-align:left;margin-left:38.6pt;margin-top:0;width:97.2pt;height:9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8" name="Imagem 18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6"/>
          <w:footerReference w:type="default" r:id="rId17"/>
          <w:headerReference w:type="first" r:id="rId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isabela marzinoti libarino</w:t>
      </w:r>
    </w:p>
    <w:p w:rsidR="00CE0165" w:rsidRDefault="00CE0165" w:rsidP="00D20B73">
      <w:pPr>
        <w:jc w:val="both"/>
      </w:pPr>
      <w:r>
        <w:rPr>
          <w:noProof/>
        </w:rPr>
        <w:t>00.000.000-0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22" name="Imagem 22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23" name="Imagem 2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21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29" alt="Título: Círculo com a palavra 'selo' dentro" style="position:absolute;left:0;text-align:left;margin-left:38.6pt;margin-top:0;width:97.2pt;height:9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24" name="Imagem 24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9"/>
          <w:footerReference w:type="default" r:id="rId20"/>
          <w:headerReference w:type="first" r:id="rId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Valentina Caetana Vieira</w:t>
      </w:r>
    </w:p>
    <w:p w:rsidR="00CE0165" w:rsidRDefault="00CE0165" w:rsidP="00D20B73">
      <w:pPr>
        <w:jc w:val="both"/>
      </w:pPr>
      <w:r>
        <w:rPr>
          <w:noProof/>
        </w:rPr>
        <w:t>33.444.565-4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28" name="Imagem 28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29" name="Imagem 2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27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30" alt="Título: Círculo com a palavra 'selo' dentro" style="position:absolute;left:0;text-align:left;margin-left:38.6pt;margin-top:0;width:97.2pt;height:9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S/CNM8QCAADt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30" name="Imagem 30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22"/>
          <w:footerReference w:type="default" r:id="rId23"/>
          <w:headerReference w:type="first" r:id="rId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Juliana Passos Souza</w:t>
      </w:r>
    </w:p>
    <w:p w:rsidR="00CE0165" w:rsidRDefault="00CE0165" w:rsidP="00D20B73">
      <w:pPr>
        <w:jc w:val="both"/>
      </w:pPr>
      <w:r>
        <w:rPr>
          <w:noProof/>
        </w:rPr>
        <w:t>65.888.456-01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34" name="Imagem 34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35" name="Imagem 3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33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31" alt="Título: Círculo com a palavra 'selo' dentro" style="position:absolute;left:0;text-align:left;margin-left:38.6pt;margin-top:0;width:97.2pt;height:9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BpOhl8QCAADt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36" name="Imagem 36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25"/>
          <w:footerReference w:type="default" r:id="rId26"/>
          <w:headerReference w:type="first" r:id="rId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Luis da silva</w:t>
      </w:r>
    </w:p>
    <w:p w:rsidR="00CE0165" w:rsidRDefault="00CE0165" w:rsidP="00D20B73">
      <w:pPr>
        <w:jc w:val="both"/>
      </w:pPr>
      <w:r>
        <w:rPr>
          <w:noProof/>
        </w:rPr>
        <w:t>54.564.302-X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40" name="Imagem 40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41" name="Imagem 4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39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32" alt="Título: Círculo com a palavra 'selo' dentro" style="position:absolute;left:0;text-align:left;margin-left:38.6pt;margin-top:0;width:97.2pt;height:9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8XceucQCAADt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42" name="Imagem 42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28"/>
          <w:footerReference w:type="default" r:id="rId29"/>
          <w:headerReference w:type="first" r:id="rId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Cristiano Ronaldo dos Santos Aveiro</w:t>
      </w:r>
    </w:p>
    <w:p w:rsidR="00CE0165" w:rsidRDefault="00CE0165" w:rsidP="00D20B73">
      <w:pPr>
        <w:jc w:val="both"/>
      </w:pPr>
      <w:r>
        <w:rPr>
          <w:noProof/>
        </w:rPr>
        <w:t>69.696.966.9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46" name="Imagem 46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47" name="Imagem 4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45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33" alt="Título: Círculo com a palavra 'selo' dentro" style="position:absolute;left:0;text-align:left;margin-left:38.6pt;margin-top:0;width:97.2pt;height:9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E+aqfcQCAADt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48" name="Imagem 48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31"/>
          <w:footerReference w:type="default" r:id="rId32"/>
          <w:headerReference w:type="first" r:id="rId3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Camila</w:t>
      </w:r>
    </w:p>
    <w:p w:rsidR="00CE0165" w:rsidRDefault="00CE0165" w:rsidP="00D20B73">
      <w:pPr>
        <w:jc w:val="both"/>
      </w:pPr>
      <w:r>
        <w:rPr>
          <w:noProof/>
        </w:rPr>
        <w:t>33.333.333-c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52" name="Imagem 52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53" name="Imagem 5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51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34" alt="Título: Círculo com a palavra 'selo' dentro" style="position:absolute;left:0;text-align:left;margin-left:38.6pt;margin-top:0;width:97.2pt;height:9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54" name="Imagem 54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34"/>
          <w:footerReference w:type="default" r:id="rId35"/>
          <w:headerReference w:type="first" r:id="rId3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João Pedro Morangoni</w:t>
      </w:r>
    </w:p>
    <w:p w:rsidR="00CE0165" w:rsidRDefault="00CE0165" w:rsidP="00D20B73">
      <w:pPr>
        <w:jc w:val="both"/>
      </w:pPr>
      <w:r>
        <w:rPr>
          <w:noProof/>
        </w:rPr>
        <w:t>12.243.123-2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58" name="Imagem 58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59" name="Imagem 5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57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35" alt="Título: Círculo com a palavra 'selo' dentro" style="position:absolute;left:0;text-align:left;margin-left:38.6pt;margin-top:0;width:97.2pt;height:9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s2fa7MQCAADt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60" name="Imagem 60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37"/>
          <w:footerReference w:type="default" r:id="rId38"/>
          <w:headerReference w:type="first" r:id="rId3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Reginaldo</w:t>
      </w:r>
    </w:p>
    <w:p w:rsidR="00CE0165" w:rsidRDefault="00CE0165" w:rsidP="00D20B73">
      <w:pPr>
        <w:jc w:val="both"/>
      </w:pPr>
      <w:r>
        <w:rPr>
          <w:noProof/>
        </w:rPr>
        <w:t>33.333.444-5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64" name="Imagem 64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65" name="Imagem 6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63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36" alt="Título: Círculo com a palavra 'selo' dentro" style="position:absolute;left:0;text-align:left;margin-left:38.6pt;margin-top:0;width:97.2pt;height:9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biZHRcQCAADu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66" name="Imagem 66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40"/>
          <w:footerReference w:type="default" r:id="rId41"/>
          <w:headerReference w:type="first" r:id="rId4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Pedro Alvares Cabral</w:t>
      </w:r>
    </w:p>
    <w:p w:rsidR="00CE0165" w:rsidRDefault="00CE0165" w:rsidP="00D20B73">
      <w:pPr>
        <w:jc w:val="both"/>
      </w:pPr>
      <w:r>
        <w:rPr>
          <w:noProof/>
        </w:rPr>
        <w:t>69.692.424-x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70" name="Imagem 70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71" name="Imagem 7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69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37" alt="Título: Círculo com a palavra 'selo' dentro" style="position:absolute;left:0;text-align:left;margin-left:38.6pt;margin-top:0;width:97.2pt;height:9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Zlw+WsQCAADu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72" name="Imagem 72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43"/>
          <w:footerReference w:type="default" r:id="rId44"/>
          <w:headerReference w:type="first" r:id="rId4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Anderson Várias Situações</w:t>
      </w:r>
    </w:p>
    <w:p w:rsidR="00CE0165" w:rsidRDefault="00CE0165" w:rsidP="00D20B73">
      <w:pPr>
        <w:jc w:val="both"/>
      </w:pPr>
      <w:r>
        <w:rPr>
          <w:noProof/>
        </w:rPr>
        <w:t>99.222.333-J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76" name="Imagem 76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77" name="Imagem 7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75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38" alt="Título: Círculo com a palavra 'selo' dentro" style="position:absolute;left:0;text-align:left;margin-left:38.6pt;margin-top:0;width:97.2pt;height:9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orBCFsQCAADu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78" name="Imagem 78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46"/>
          <w:footerReference w:type="default" r:id="rId47"/>
          <w:headerReference w:type="first" r:id="rId4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João Paulo Mendonça</w:t>
      </w:r>
    </w:p>
    <w:p w:rsidR="00CE0165" w:rsidRDefault="00CE0165" w:rsidP="00D20B73">
      <w:pPr>
        <w:jc w:val="both"/>
      </w:pPr>
      <w:r>
        <w:rPr>
          <w:noProof/>
        </w:rPr>
        <w:t>23.222.682-2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82" name="Imagem 82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83" name="Imagem 8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81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39" alt="Título: Círculo com a palavra 'selo' dentro" style="position:absolute;left:0;text-align:left;margin-left:38.6pt;margin-top:0;width:97.2pt;height:9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Y0lnFMQCAADu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84" name="Imagem 84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49"/>
          <w:footerReference w:type="default" r:id="rId50"/>
          <w:headerReference w:type="first" r:id="rId5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Nathan Henrique Augusto da Silva</w:t>
      </w:r>
    </w:p>
    <w:p w:rsidR="00CE0165" w:rsidRDefault="00CE0165" w:rsidP="00D20B73">
      <w:pPr>
        <w:jc w:val="both"/>
      </w:pPr>
      <w:r>
        <w:rPr>
          <w:noProof/>
        </w:rPr>
        <w:t>22.222.222-22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88" name="Imagem 88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89" name="Imagem 8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87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40" alt="Título: Círculo com a palavra 'selo' dentro" style="position:absolute;left:0;text-align:left;margin-left:38.6pt;margin-top:0;width:97.2pt;height:9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LZjvMTFAgAA7g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90" name="Imagem 90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52"/>
          <w:footerReference w:type="default" r:id="rId53"/>
          <w:headerReference w:type="first" r:id="rId5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Amanda Soares Pires</w:t>
      </w:r>
    </w:p>
    <w:p w:rsidR="00CE0165" w:rsidRDefault="00CE0165" w:rsidP="00D20B73">
      <w:pPr>
        <w:jc w:val="both"/>
      </w:pPr>
      <w:r>
        <w:rPr>
          <w:noProof/>
        </w:rPr>
        <w:t>32.446.765-02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94" name="Imagem 94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95" name="Imagem 9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93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41" alt="Título: Círculo com a palavra 'selo' dentro" style="position:absolute;left:0;text-align:left;margin-left:38.6pt;margin-top:0;width:97.2pt;height:9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K2vgC7FAgAA7g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96" name="Imagem 96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55"/>
          <w:footerReference w:type="default" r:id="rId56"/>
          <w:headerReference w:type="first" r:id="rId5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Larissa Manoela Taques Elias Santos</w:t>
      </w:r>
    </w:p>
    <w:p w:rsidR="00CE0165" w:rsidRDefault="00CE0165" w:rsidP="00D20B73">
      <w:pPr>
        <w:jc w:val="both"/>
      </w:pPr>
      <w:r>
        <w:rPr>
          <w:noProof/>
        </w:rPr>
        <w:t>21.126.623.32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00" name="Imagem 100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01" name="Imagem 10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99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42" alt="Título: Círculo com a palavra 'selo' dentro" style="position:absolute;left:0;text-align:left;margin-left:38.6pt;margin-top:0;width:97.2pt;height:9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EgWGPHFAgAA7g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02" name="Imagem 102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58"/>
          <w:footerReference w:type="default" r:id="rId59"/>
          <w:headerReference w:type="first" r:id="rId6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Priscilla Novaes Leone</w:t>
      </w:r>
    </w:p>
    <w:p w:rsidR="00CE0165" w:rsidRDefault="00CE0165" w:rsidP="00D20B73">
      <w:pPr>
        <w:jc w:val="both"/>
      </w:pPr>
      <w:r>
        <w:rPr>
          <w:noProof/>
        </w:rPr>
        <w:t>90.666.666-22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06" name="Imagem 106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07" name="Imagem 10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05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43" alt="Título: Círculo com a palavra 'selo' dentro" style="position:absolute;left:0;text-align:left;margin-left:38.6pt;margin-top:0;width:97.2pt;height:9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MeF7U/FAgAA7w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08" name="Imagem 108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61"/>
          <w:footerReference w:type="default" r:id="rId62"/>
          <w:headerReference w:type="first" r:id="rId6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Peter Parker</w:t>
      </w:r>
    </w:p>
    <w:p w:rsidR="00CE0165" w:rsidRDefault="00CE0165" w:rsidP="00D20B73">
      <w:pPr>
        <w:jc w:val="both"/>
      </w:pPr>
      <w:r>
        <w:rPr>
          <w:noProof/>
        </w:rPr>
        <w:t>12.324.543-2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12" name="Imagem 112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13" name="Imagem 11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11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44" alt="Título: Círculo com a palavra 'selo' dentro" style="position:absolute;left:0;text-align:left;margin-left:38.6pt;margin-top:0;width:97.2pt;height:9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nAjnisQCAADv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14" name="Imagem 114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64"/>
          <w:footerReference w:type="default" r:id="rId65"/>
          <w:headerReference w:type="first" r:id="rId6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Laura Vannessa Vasconcelos</w:t>
      </w:r>
    </w:p>
    <w:p w:rsidR="00CE0165" w:rsidRDefault="00CE0165" w:rsidP="00D20B73">
      <w:pPr>
        <w:jc w:val="both"/>
      </w:pPr>
      <w:r>
        <w:rPr>
          <w:noProof/>
        </w:rPr>
        <w:t>67.098.736-6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18" name="Imagem 118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19" name="Imagem 11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17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45" alt="Título: Círculo com a palavra 'selo' dentro" style="position:absolute;left:0;text-align:left;margin-left:38.6pt;margin-top:0;width:97.2pt;height:93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D9gb8DFAgAA7w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20" name="Imagem 120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67"/>
          <w:footerReference w:type="default" r:id="rId68"/>
          <w:headerReference w:type="first" r:id="rId6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Ana</w:t>
      </w:r>
    </w:p>
    <w:p w:rsidR="00CE0165" w:rsidRDefault="00CE0165" w:rsidP="00D20B73">
      <w:pPr>
        <w:jc w:val="both"/>
      </w:pPr>
      <w:r>
        <w:rPr>
          <w:noProof/>
        </w:rPr>
        <w:t>55.555.555-c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24" name="Imagem 124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25" name="Imagem 12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23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46" alt="Título: Círculo com a palavra 'selo' dentro" style="position:absolute;left:0;text-align:left;margin-left:38.6pt;margin-top:0;width:97.2pt;height:93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26" name="Imagem 126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70"/>
          <w:footerReference w:type="default" r:id="rId71"/>
          <w:headerReference w:type="first" r:id="rId7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Daniel Lopes Benatti</w:t>
      </w:r>
    </w:p>
    <w:p w:rsidR="00CE0165" w:rsidRDefault="00CE0165" w:rsidP="00D20B73">
      <w:pPr>
        <w:jc w:val="both"/>
      </w:pPr>
      <w:r>
        <w:rPr>
          <w:noProof/>
        </w:rPr>
        <w:t>67.834.123-9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30" name="Imagem 130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31" name="Imagem 13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29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47" alt="Título: Círculo com a palavra 'selo' dentro" style="position:absolute;left:0;text-align:left;margin-left:38.6pt;margin-top:0;width:97.2pt;height:93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N6tBmMQCAADv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32" name="Imagem 132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73"/>
          <w:footerReference w:type="default" r:id="rId74"/>
          <w:headerReference w:type="first" r:id="rId7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Mariana Clara Flores</w:t>
      </w:r>
    </w:p>
    <w:p w:rsidR="00CE0165" w:rsidRDefault="00CE0165" w:rsidP="00D20B73">
      <w:pPr>
        <w:jc w:val="both"/>
      </w:pPr>
      <w:r>
        <w:rPr>
          <w:noProof/>
        </w:rPr>
        <w:t>33.908.443-7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36" name="Imagem 136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37" name="Imagem 13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35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48" alt="Título: Círculo com a palavra 'selo' dentro" style="position:absolute;left:0;text-align:left;margin-left:38.6pt;margin-top:0;width:97.2pt;height:93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PNHPdTFAgAA7w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38" name="Imagem 138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76"/>
          <w:footerReference w:type="default" r:id="rId77"/>
          <w:headerReference w:type="first" r:id="rId7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José adilson</w:t>
      </w:r>
    </w:p>
    <w:p w:rsidR="00CE0165" w:rsidRDefault="00CE0165" w:rsidP="00D20B73">
      <w:pPr>
        <w:jc w:val="both"/>
      </w:pPr>
      <w:r>
        <w:rPr>
          <w:noProof/>
        </w:rPr>
        <w:t>12.125.156.22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42" name="Imagem 142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43" name="Imagem 14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41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49" alt="Título: Círculo com a palavra 'selo' dentro" style="position:absolute;left:0;text-align:left;margin-left:38.6pt;margin-top:0;width:97.2pt;height:9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FFOqR7FAgAA7w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44" name="Imagem 144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79"/>
          <w:footerReference w:type="default" r:id="rId80"/>
          <w:headerReference w:type="first" r:id="rId8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Eliana Lidea</w:t>
      </w:r>
    </w:p>
    <w:p w:rsidR="00CE0165" w:rsidRDefault="00CE0165" w:rsidP="00D20B73">
      <w:pPr>
        <w:jc w:val="both"/>
      </w:pPr>
      <w:r>
        <w:rPr>
          <w:noProof/>
        </w:rPr>
        <w:t>34.999.564.78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316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48" name="Imagem 148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49" name="Imagem 14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47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50" alt="Título: Círculo com a palavra 'selo' dentro" style="position:absolute;left:0;text-align:left;margin-left:38.6pt;margin-top:0;width:97.2pt;height:93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IRkcs7FAgAA7w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50" name="Imagem 150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82"/>
          <w:footerReference w:type="default" r:id="rId83"/>
          <w:headerReference w:type="first" r:id="rId8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Rafa Moreira Mano</w:t>
      </w:r>
    </w:p>
    <w:p w:rsidR="00CE0165" w:rsidRDefault="00CE0165" w:rsidP="00D20B73">
      <w:pPr>
        <w:jc w:val="both"/>
      </w:pPr>
      <w:r>
        <w:rPr>
          <w:noProof/>
        </w:rPr>
        <w:t>71.777.1171-x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54" name="Imagem 154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55" name="Imagem 15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53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51" alt="Título: Círculo com a palavra 'selo' dentro" style="position:absolute;left:0;text-align:left;margin-left:38.6pt;margin-top:0;width:97.2pt;height:9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56" name="Imagem 156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85"/>
          <w:footerReference w:type="default" r:id="rId86"/>
          <w:headerReference w:type="first" r:id="rId8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Anderson Pereira Asfalto</w:t>
      </w:r>
    </w:p>
    <w:p w:rsidR="00CE0165" w:rsidRDefault="00CE0165" w:rsidP="00D20B73">
      <w:pPr>
        <w:jc w:val="both"/>
      </w:pPr>
      <w:r>
        <w:rPr>
          <w:noProof/>
        </w:rPr>
        <w:t>40.028.922-5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340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60" name="Imagem 160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61" name="Imagem 16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59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52" alt="Título: Círculo com a palavra 'selo' dentro" style="position:absolute;left:0;text-align:left;margin-left:38.6pt;margin-top:0;width:97.2pt;height:93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62" name="Imagem 162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88"/>
          <w:footerReference w:type="default" r:id="rId89"/>
          <w:headerReference w:type="first" r:id="rId9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Roberto Santos Moraes</w:t>
      </w:r>
    </w:p>
    <w:p w:rsidR="00CE0165" w:rsidRDefault="00CE0165" w:rsidP="00D20B73">
      <w:pPr>
        <w:jc w:val="both"/>
      </w:pPr>
      <w:r>
        <w:rPr>
          <w:noProof/>
        </w:rPr>
        <w:t>21.762.802-9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66" name="Imagem 166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67" name="Imagem 16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65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53" alt="Título: Círculo com a palavra 'selo' dentro" style="position:absolute;left:0;text-align:left;margin-left:38.6pt;margin-top:0;width:97.2pt;height:93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68" name="Imagem 168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91"/>
          <w:footerReference w:type="default" r:id="rId92"/>
          <w:headerReference w:type="first" r:id="rId9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Bryan Almeida de Moraes</w:t>
      </w:r>
    </w:p>
    <w:p w:rsidR="00CE0165" w:rsidRDefault="00CE0165" w:rsidP="00D20B73">
      <w:pPr>
        <w:jc w:val="both"/>
      </w:pPr>
      <w:r>
        <w:rPr>
          <w:noProof/>
        </w:rPr>
        <w:t>67.864.666-9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364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72" name="Imagem 172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73" name="Imagem 17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71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54" alt="Título: Círculo com a palavra 'selo' dentro" style="position:absolute;left:0;text-align:left;margin-left:38.6pt;margin-top:0;width:97.2pt;height:93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KANCRvFAgAA7w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74" name="Imagem 174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94"/>
          <w:footerReference w:type="default" r:id="rId95"/>
          <w:headerReference w:type="first" r:id="rId9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Kevin Levrone</w:t>
      </w:r>
    </w:p>
    <w:p w:rsidR="00CE0165" w:rsidRDefault="00CE0165" w:rsidP="00D20B73">
      <w:pPr>
        <w:jc w:val="both"/>
      </w:pPr>
      <w:r>
        <w:rPr>
          <w:noProof/>
        </w:rPr>
        <w:t>55.198.902-6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78" name="Imagem 178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79" name="Imagem 17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77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55" alt="Título: Círculo com a palavra 'selo' dentro" style="position:absolute;left:0;text-align:left;margin-left:38.6pt;margin-top:0;width:97.2pt;height:93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979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80" name="Imagem 180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97"/>
          <w:footerReference w:type="default" r:id="rId98"/>
          <w:headerReference w:type="first" r:id="rId9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Sejão Berranteiro</w:t>
      </w:r>
    </w:p>
    <w:p w:rsidR="00CE0165" w:rsidRDefault="00CE0165" w:rsidP="00D20B73">
      <w:pPr>
        <w:jc w:val="both"/>
      </w:pPr>
      <w:r>
        <w:rPr>
          <w:noProof/>
        </w:rPr>
        <w:t>55.555.555-J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388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84" name="Imagem 184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1593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85" name="Imagem 18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83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56" alt="Título: Círculo com a palavra 'selo' dentro" style="position:absolute;left:0;text-align:left;margin-left:38.6pt;margin-top:0;width:97.2pt;height:9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Hcg/InFAgAA7w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491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86" name="Imagem 186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00"/>
          <w:footerReference w:type="default" r:id="rId101"/>
          <w:headerReference w:type="first" r:id="rId10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Igor Guilherme Ferreira</w:t>
      </w:r>
    </w:p>
    <w:p w:rsidR="00CE0165" w:rsidRDefault="00CE0165" w:rsidP="00D20B73">
      <w:pPr>
        <w:jc w:val="both"/>
      </w:pPr>
      <w:r>
        <w:rPr>
          <w:noProof/>
        </w:rPr>
        <w:t>86-432-234-1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90" name="Imagem 190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91" name="Imagem 19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89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57" alt="Título: Círculo com a palavra 'selo' dentro" style="position:absolute;left:0;text-align:left;margin-left:38.6pt;margin-top:0;width:97.2pt;height:93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H9ahZbFAgAA7w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003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92" name="Imagem 192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03"/>
          <w:footerReference w:type="default" r:id="rId104"/>
          <w:headerReference w:type="first" r:id="rId10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Luíz Carlos da Silva</w:t>
      </w:r>
    </w:p>
    <w:p w:rsidR="00CE0165" w:rsidRDefault="00CE0165" w:rsidP="00D20B73">
      <w:pPr>
        <w:jc w:val="both"/>
      </w:pPr>
      <w:r>
        <w:rPr>
          <w:noProof/>
        </w:rPr>
        <w:t>12.345.678-B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412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196" name="Imagem 196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2617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97" name="Imagem 19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195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58" alt="Título: Círculo com a palavra 'selo' dentro" style="position:absolute;left:0;text-align:left;margin-left:38.6pt;margin-top:0;width:97.2pt;height:93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Lu2+drFAgAA7w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515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98" name="Imagem 198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06"/>
          <w:footerReference w:type="default" r:id="rId107"/>
          <w:headerReference w:type="first" r:id="rId10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Raul Santos Seixas</w:t>
      </w:r>
    </w:p>
    <w:p w:rsidR="00CE0165" w:rsidRDefault="00CE0165" w:rsidP="00D20B73">
      <w:pPr>
        <w:jc w:val="both"/>
      </w:pPr>
      <w:r>
        <w:rPr>
          <w:noProof/>
        </w:rPr>
        <w:t>99.666.999-66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202" name="Imagem 202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3129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203" name="Imagem 20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201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59" alt="Título: Círculo com a palavra 'selo' dentro" style="position:absolute;left:0;text-align:left;margin-left:38.6pt;margin-top:0;width:97.2pt;height:93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027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204" name="Imagem 204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09"/>
          <w:footerReference w:type="default" r:id="rId110"/>
          <w:headerReference w:type="first" r:id="rId1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Izadora Pinto Ferreira</w:t>
      </w:r>
    </w:p>
    <w:p w:rsidR="00CE0165" w:rsidRDefault="00CE0165" w:rsidP="00D20B73">
      <w:pPr>
        <w:jc w:val="both"/>
      </w:pPr>
      <w:r>
        <w:rPr>
          <w:noProof/>
        </w:rPr>
        <w:t>53.690.478-2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436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208" name="Imagem 208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3641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209" name="Imagem 20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207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60" alt="Título: Círculo com a palavra 'selo' dentro" style="position:absolute;left:0;text-align:left;margin-left:38.6pt;margin-top:0;width:97.2pt;height:9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210" name="Imagem 210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12"/>
          <w:footerReference w:type="default" r:id="rId113"/>
          <w:headerReference w:type="first" r:id="rId11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Ednaldo Pereira</w:t>
      </w:r>
    </w:p>
    <w:p w:rsidR="00CE0165" w:rsidRDefault="00CE0165" w:rsidP="00D20B73">
      <w:pPr>
        <w:jc w:val="both"/>
      </w:pPr>
      <w:r>
        <w:rPr>
          <w:noProof/>
        </w:rPr>
        <w:t>77.666.555-4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948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214" name="Imagem 214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215" name="Imagem 21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213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61" alt="Título: Círculo com a palavra 'selo' dentro" style="position:absolute;left:0;text-align:left;margin-left:38.6pt;margin-top:0;width:97.2pt;height:93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051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216" name="Imagem 216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15"/>
          <w:footerReference w:type="default" r:id="rId116"/>
          <w:headerReference w:type="first" r:id="rId11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Jeorgina L'Viney Fagundes Nunes</w:t>
      </w:r>
    </w:p>
    <w:p w:rsidR="00CE0165" w:rsidRDefault="00CE0165" w:rsidP="00D20B73">
      <w:pPr>
        <w:jc w:val="both"/>
      </w:pPr>
      <w:r>
        <w:rPr>
          <w:noProof/>
        </w:rPr>
        <w:t>31.678.940-8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460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220" name="Imagem 220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4665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221" name="Imagem 22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219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62" alt="Título: Círculo com a palavra 'selo' dentro" style="position:absolute;left:0;text-align:left;margin-left:38.6pt;margin-top:0;width:97.2pt;height:93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563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222" name="Imagem 222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18"/>
          <w:footerReference w:type="default" r:id="rId119"/>
          <w:headerReference w:type="first" r:id="rId12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Robótica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Little popcorn</w:t>
      </w:r>
    </w:p>
    <w:p w:rsidR="00CE0165" w:rsidRDefault="00CE0165" w:rsidP="00D20B73">
      <w:pPr>
        <w:jc w:val="both"/>
      </w:pPr>
      <w:r>
        <w:rPr>
          <w:noProof/>
        </w:rPr>
        <w:t>99.999.999-x</w:t>
      </w:r>
      <w:r>
        <w:t xml:space="preserve"> Concluiu o curso de </w:t>
      </w:r>
      <w:r>
        <w:rPr>
          <w:noProof/>
        </w:rPr>
        <w:t>Robótica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972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226" name="Imagem 226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5177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227" name="Imagem 227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225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63" alt="Título: Círculo com a palavra 'selo' dentro" style="position:absolute;left:0;text-align:left;margin-left:38.6pt;margin-top:0;width:97.2pt;height:93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075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228" name="Imagem 228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21"/>
          <w:footerReference w:type="default" r:id="rId122"/>
          <w:headerReference w:type="first" r:id="rId12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Liz Eilish D'joliz O'connel</w:t>
      </w:r>
    </w:p>
    <w:p w:rsidR="00CE0165" w:rsidRDefault="00CE0165" w:rsidP="00D20B73">
      <w:pPr>
        <w:jc w:val="both"/>
      </w:pPr>
      <w:r>
        <w:rPr>
          <w:noProof/>
        </w:rPr>
        <w:t>33.456.780-7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484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232" name="Imagem 232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5689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233" name="Imagem 23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231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64" alt="Título: Círculo com a palavra 'selo' dentro" style="position:absolute;left:0;text-align:left;margin-left:38.6pt;margin-top:0;width:97.2pt;height:9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587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234" name="Imagem 234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24"/>
          <w:footerReference w:type="default" r:id="rId125"/>
          <w:headerReference w:type="first" r:id="rId12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Pr="003F36E1" w:rsidRDefault="00CE0165" w:rsidP="003F7405">
      <w:pPr>
        <w:pStyle w:val="Subttulo"/>
      </w:pPr>
      <w:r>
        <w:lastRenderedPageBreak/>
        <w:t xml:space="preserve">Certificado Curso De </w:t>
      </w:r>
      <w:r w:rsidRPr="00EA017F">
        <w:rPr>
          <w:noProof/>
        </w:rPr>
        <w:t>IA</w:t>
      </w:r>
    </w:p>
    <w:p w:rsidR="00CE0165" w:rsidRDefault="00CE0165" w:rsidP="00637172">
      <w:pPr>
        <w:pStyle w:val="Ttulo1"/>
      </w:pPr>
      <w:r>
        <w:t xml:space="preserve">Certificamos que </w:t>
      </w:r>
    </w:p>
    <w:p w:rsidR="00CE0165" w:rsidRDefault="00CE0165" w:rsidP="00637172">
      <w:pPr>
        <w:pStyle w:val="Ttulo1"/>
      </w:pPr>
    </w:p>
    <w:p w:rsidR="00CE0165" w:rsidRPr="00E1524E" w:rsidRDefault="00CE0165" w:rsidP="00637172">
      <w:pPr>
        <w:pStyle w:val="Ttulo1"/>
        <w:rPr>
          <w:sz w:val="40"/>
          <w:szCs w:val="52"/>
        </w:rPr>
      </w:pPr>
      <w:r w:rsidRPr="00EA017F">
        <w:rPr>
          <w:noProof/>
          <w:sz w:val="40"/>
          <w:szCs w:val="52"/>
        </w:rPr>
        <w:t>Ellie Trindade</w:t>
      </w:r>
    </w:p>
    <w:p w:rsidR="00CE0165" w:rsidRDefault="00CE0165" w:rsidP="00D20B73">
      <w:pPr>
        <w:jc w:val="both"/>
      </w:pPr>
      <w:r>
        <w:rPr>
          <w:noProof/>
        </w:rPr>
        <w:t>01.001.110-01</w:t>
      </w:r>
      <w:r>
        <w:t xml:space="preserve"> Concluiu o curso de </w:t>
      </w:r>
      <w:r>
        <w:rPr>
          <w:noProof/>
        </w:rPr>
        <w:t>IA</w:t>
      </w:r>
      <w:r>
        <w:t xml:space="preserve"> no dia 19/10/2023 com carga horária de 1 hora no evento no auditório da Etec Maria Cristina Medeiros.</w:t>
      </w:r>
    </w:p>
    <w:p w:rsidR="00CE0165" w:rsidRDefault="00CE0165" w:rsidP="00D40C44"/>
    <w:p w:rsidR="00CE0165" w:rsidRDefault="00CE0165" w:rsidP="00D40C44">
      <w:r>
        <w:t>19/10/2023</w:t>
      </w:r>
    </w:p>
    <w:p w:rsidR="00CE0165" w:rsidRDefault="00CE0165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CE0165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CE0165" w:rsidRDefault="00CE016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238" name="Imagem 238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CE0165" w:rsidRPr="00A91699" w:rsidRDefault="00CE016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6201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239" name="Imagem 23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237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0165" w:rsidRDefault="00CE016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_x0000_s1065" alt="Título: Círculo com a palavra 'selo' dentro" style="position:absolute;left:0;text-align:left;margin-left:38.6pt;margin-top:0;width:97.2pt;height:93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CE0165" w:rsidRDefault="00CE016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CE0165" w:rsidRDefault="00CE0165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099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240" name="Imagem 240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 (a) ETEC MCM</w:t>
            </w:r>
          </w:p>
        </w:tc>
      </w:tr>
    </w:tbl>
    <w:p w:rsidR="00CE0165" w:rsidRDefault="00CE0165" w:rsidP="004411C1">
      <w:pPr>
        <w:sectPr w:rsidR="00CE0165" w:rsidSect="00CE0165">
          <w:headerReference w:type="default" r:id="rId127"/>
          <w:footerReference w:type="default" r:id="rId128"/>
          <w:headerReference w:type="first" r:id="rId12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CE0165" w:rsidRDefault="00CE0165" w:rsidP="004411C1"/>
    <w:sectPr w:rsidR="00CE0165" w:rsidSect="00CE0165">
      <w:headerReference w:type="default" r:id="rId130"/>
      <w:footerReference w:type="default" r:id="rId131"/>
      <w:headerReference w:type="first" r:id="rId132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BC7" w:rsidRDefault="00183BC7">
      <w:r>
        <w:separator/>
      </w:r>
    </w:p>
  </w:endnote>
  <w:endnote w:type="continuationSeparator" w:id="0">
    <w:p w:rsidR="00183BC7" w:rsidRDefault="00183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0154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019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4962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3291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9014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090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9860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733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3053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9213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0313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74237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380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6056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369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055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496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173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5575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562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525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762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0809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5307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0345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631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444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4526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0571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900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293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768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891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0921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8673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B73" w:rsidRDefault="00A36B73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0502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913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502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954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9487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65" w:rsidRDefault="00CE016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BC7" w:rsidRDefault="00183BC7">
      <w:r>
        <w:separator/>
      </w:r>
    </w:p>
  </w:footnote>
  <w:footnote w:type="continuationSeparator" w:id="0">
    <w:p w:rsidR="00183BC7" w:rsidRDefault="00183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" name="Imagem 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" name="Imagem 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" name="Imagem 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" name="Imagem 3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" name="Imagem 4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4" name="Imagem 4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9" name="Imagem 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0" name="Imagem 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5" name="Imagem 5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1" name="Imagem 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m 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2" name="Imagem 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7" name="Imagem 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8" name="Imagem 6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3" name="Imagem 7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4" name="Imagem 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9" name="Imagem 7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0" name="Imagem 8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5" name="Imagem 8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6" name="Imagem 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1" name="Imagem 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" name="Imagem 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2" name="Imagem 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7" name="Imagem 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8" name="Imagem 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3" name="Imagem 10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4" name="Imagem 10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9" name="Imagem 10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0" name="Imagem 1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5" name="Imagem 11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6" name="Imagem 1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1" name="Imagem 1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" name="Imagem 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2" name="Imagem 1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7" name="Imagem 1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8" name="Imagem 1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3" name="Imagem 1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4" name="Imagem 1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9" name="Imagem 13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0" name="Imagem 14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5" name="Imagem 14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6" name="Imagem 1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1" name="Imagem 1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" name="Imagem 1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2" name="Imagem 15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7" name="Imagem 1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8" name="Imagem 15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3" name="Imagem 1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4" name="Imagem 16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9" name="Imagem 16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0" name="Imagem 17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5" name="Imagem 17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6" name="Imagem 1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1" name="Imagem 1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" name="Imagem 2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2" name="Imagem 1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7" name="Imagem 18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8" name="Imagem 18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3" name="Imagem 19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4" name="Imagem 19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9" name="Imagem 19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0" name="Imagem 20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5" name="Imagem 2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6" name="Imagem 2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1" name="Imagem 2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" name="Imagem 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2" name="Imagem 2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7" name="Imagem 2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8" name="Imagem 2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3" name="Imagem 22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4" name="Imagem 22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9" name="Imagem 2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0" name="Imagem 23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5" name="Imagem 2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6" name="Imagem 2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1" name="Imagem 2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" name="Imagem 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2" name="Imagem 2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B73" w:rsidRDefault="00A36B73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B73" w:rsidRDefault="00A36B73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5" w:rsidRDefault="00CE016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" name="Imagem 3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44"/>
    <w:rsid w:val="00015A24"/>
    <w:rsid w:val="0004165D"/>
    <w:rsid w:val="0005145F"/>
    <w:rsid w:val="00051A41"/>
    <w:rsid w:val="00053FAA"/>
    <w:rsid w:val="00074AEA"/>
    <w:rsid w:val="00097672"/>
    <w:rsid w:val="000D4F0E"/>
    <w:rsid w:val="000D711B"/>
    <w:rsid w:val="00120EB2"/>
    <w:rsid w:val="001463ED"/>
    <w:rsid w:val="00150073"/>
    <w:rsid w:val="00183BC7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4E1C50"/>
    <w:rsid w:val="00500E36"/>
    <w:rsid w:val="00501DB8"/>
    <w:rsid w:val="00520BAD"/>
    <w:rsid w:val="005253ED"/>
    <w:rsid w:val="00564D23"/>
    <w:rsid w:val="006038C7"/>
    <w:rsid w:val="00637172"/>
    <w:rsid w:val="00641DB0"/>
    <w:rsid w:val="006558FE"/>
    <w:rsid w:val="00662788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36B73"/>
    <w:rsid w:val="00A91699"/>
    <w:rsid w:val="00AB3836"/>
    <w:rsid w:val="00AB7849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E0165"/>
    <w:rsid w:val="00D20B73"/>
    <w:rsid w:val="00D40C44"/>
    <w:rsid w:val="00D47F75"/>
    <w:rsid w:val="00D814D7"/>
    <w:rsid w:val="00D861B9"/>
    <w:rsid w:val="00DC101F"/>
    <w:rsid w:val="00DD6241"/>
    <w:rsid w:val="00DE19A6"/>
    <w:rsid w:val="00E1524E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2DD37C"/>
  <w15:chartTrackingRefBased/>
  <w15:docId w15:val="{D8A9344A-581F-450C-BDB6-C3BC4E8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2.xml"/><Relationship Id="rId21" Type="http://schemas.openxmlformats.org/officeDocument/2006/relationships/header" Target="header8.xml"/><Relationship Id="rId42" Type="http://schemas.openxmlformats.org/officeDocument/2006/relationships/header" Target="header22.xml"/><Relationship Id="rId63" Type="http://schemas.openxmlformats.org/officeDocument/2006/relationships/header" Target="header36.xml"/><Relationship Id="rId84" Type="http://schemas.openxmlformats.org/officeDocument/2006/relationships/header" Target="header50.xml"/><Relationship Id="rId16" Type="http://schemas.openxmlformats.org/officeDocument/2006/relationships/header" Target="header5.xml"/><Relationship Id="rId107" Type="http://schemas.openxmlformats.org/officeDocument/2006/relationships/footer" Target="footer33.xml"/><Relationship Id="rId11" Type="http://schemas.openxmlformats.org/officeDocument/2006/relationships/footer" Target="footer1.xml"/><Relationship Id="rId32" Type="http://schemas.openxmlformats.org/officeDocument/2006/relationships/footer" Target="footer8.xml"/><Relationship Id="rId37" Type="http://schemas.openxmlformats.org/officeDocument/2006/relationships/header" Target="header19.xml"/><Relationship Id="rId53" Type="http://schemas.openxmlformats.org/officeDocument/2006/relationships/footer" Target="footer15.xml"/><Relationship Id="rId58" Type="http://schemas.openxmlformats.org/officeDocument/2006/relationships/header" Target="header33.xml"/><Relationship Id="rId74" Type="http://schemas.openxmlformats.org/officeDocument/2006/relationships/footer" Target="footer22.xml"/><Relationship Id="rId79" Type="http://schemas.openxmlformats.org/officeDocument/2006/relationships/header" Target="header47.xml"/><Relationship Id="rId102" Type="http://schemas.openxmlformats.org/officeDocument/2006/relationships/header" Target="header62.xml"/><Relationship Id="rId123" Type="http://schemas.openxmlformats.org/officeDocument/2006/relationships/header" Target="header76.xml"/><Relationship Id="rId128" Type="http://schemas.openxmlformats.org/officeDocument/2006/relationships/footer" Target="footer40.xml"/><Relationship Id="rId5" Type="http://schemas.openxmlformats.org/officeDocument/2006/relationships/footnotes" Target="footnotes.xml"/><Relationship Id="rId90" Type="http://schemas.openxmlformats.org/officeDocument/2006/relationships/header" Target="header54.xml"/><Relationship Id="rId95" Type="http://schemas.openxmlformats.org/officeDocument/2006/relationships/footer" Target="footer29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43" Type="http://schemas.openxmlformats.org/officeDocument/2006/relationships/header" Target="header23.xml"/><Relationship Id="rId48" Type="http://schemas.openxmlformats.org/officeDocument/2006/relationships/header" Target="header26.xml"/><Relationship Id="rId64" Type="http://schemas.openxmlformats.org/officeDocument/2006/relationships/header" Target="header37.xml"/><Relationship Id="rId69" Type="http://schemas.openxmlformats.org/officeDocument/2006/relationships/header" Target="header40.xml"/><Relationship Id="rId113" Type="http://schemas.openxmlformats.org/officeDocument/2006/relationships/footer" Target="footer35.xml"/><Relationship Id="rId118" Type="http://schemas.openxmlformats.org/officeDocument/2006/relationships/header" Target="header73.xml"/><Relationship Id="rId134" Type="http://schemas.openxmlformats.org/officeDocument/2006/relationships/theme" Target="theme/theme1.xml"/><Relationship Id="rId80" Type="http://schemas.openxmlformats.org/officeDocument/2006/relationships/footer" Target="footer24.xml"/><Relationship Id="rId85" Type="http://schemas.openxmlformats.org/officeDocument/2006/relationships/header" Target="header51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33" Type="http://schemas.openxmlformats.org/officeDocument/2006/relationships/header" Target="header16.xml"/><Relationship Id="rId38" Type="http://schemas.openxmlformats.org/officeDocument/2006/relationships/footer" Target="footer10.xml"/><Relationship Id="rId59" Type="http://schemas.openxmlformats.org/officeDocument/2006/relationships/footer" Target="footer17.xml"/><Relationship Id="rId103" Type="http://schemas.openxmlformats.org/officeDocument/2006/relationships/header" Target="header63.xml"/><Relationship Id="rId108" Type="http://schemas.openxmlformats.org/officeDocument/2006/relationships/header" Target="header66.xml"/><Relationship Id="rId124" Type="http://schemas.openxmlformats.org/officeDocument/2006/relationships/header" Target="header77.xml"/><Relationship Id="rId129" Type="http://schemas.openxmlformats.org/officeDocument/2006/relationships/header" Target="header80.xml"/><Relationship Id="rId54" Type="http://schemas.openxmlformats.org/officeDocument/2006/relationships/header" Target="header30.xml"/><Relationship Id="rId70" Type="http://schemas.openxmlformats.org/officeDocument/2006/relationships/header" Target="header41.xml"/><Relationship Id="rId75" Type="http://schemas.openxmlformats.org/officeDocument/2006/relationships/header" Target="header44.xml"/><Relationship Id="rId91" Type="http://schemas.openxmlformats.org/officeDocument/2006/relationships/header" Target="header55.xml"/><Relationship Id="rId96" Type="http://schemas.openxmlformats.org/officeDocument/2006/relationships/header" Target="header5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28" Type="http://schemas.openxmlformats.org/officeDocument/2006/relationships/header" Target="header13.xml"/><Relationship Id="rId49" Type="http://schemas.openxmlformats.org/officeDocument/2006/relationships/header" Target="header27.xml"/><Relationship Id="rId114" Type="http://schemas.openxmlformats.org/officeDocument/2006/relationships/header" Target="header70.xml"/><Relationship Id="rId119" Type="http://schemas.openxmlformats.org/officeDocument/2006/relationships/footer" Target="footer37.xml"/><Relationship Id="rId44" Type="http://schemas.openxmlformats.org/officeDocument/2006/relationships/footer" Target="footer12.xml"/><Relationship Id="rId60" Type="http://schemas.openxmlformats.org/officeDocument/2006/relationships/header" Target="header34.xml"/><Relationship Id="rId65" Type="http://schemas.openxmlformats.org/officeDocument/2006/relationships/footer" Target="footer19.xml"/><Relationship Id="rId81" Type="http://schemas.openxmlformats.org/officeDocument/2006/relationships/header" Target="header48.xml"/><Relationship Id="rId86" Type="http://schemas.openxmlformats.org/officeDocument/2006/relationships/footer" Target="footer26.xml"/><Relationship Id="rId130" Type="http://schemas.openxmlformats.org/officeDocument/2006/relationships/header" Target="header8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9" Type="http://schemas.openxmlformats.org/officeDocument/2006/relationships/header" Target="header20.xml"/><Relationship Id="rId109" Type="http://schemas.openxmlformats.org/officeDocument/2006/relationships/header" Target="header67.xml"/><Relationship Id="rId34" Type="http://schemas.openxmlformats.org/officeDocument/2006/relationships/header" Target="header17.xml"/><Relationship Id="rId50" Type="http://schemas.openxmlformats.org/officeDocument/2006/relationships/footer" Target="footer14.xml"/><Relationship Id="rId55" Type="http://schemas.openxmlformats.org/officeDocument/2006/relationships/header" Target="header31.xml"/><Relationship Id="rId76" Type="http://schemas.openxmlformats.org/officeDocument/2006/relationships/header" Target="header45.xml"/><Relationship Id="rId97" Type="http://schemas.openxmlformats.org/officeDocument/2006/relationships/header" Target="header59.xml"/><Relationship Id="rId104" Type="http://schemas.openxmlformats.org/officeDocument/2006/relationships/footer" Target="footer32.xml"/><Relationship Id="rId120" Type="http://schemas.openxmlformats.org/officeDocument/2006/relationships/header" Target="header74.xml"/><Relationship Id="rId125" Type="http://schemas.openxmlformats.org/officeDocument/2006/relationships/footer" Target="footer39.xml"/><Relationship Id="rId7" Type="http://schemas.openxmlformats.org/officeDocument/2006/relationships/image" Target="media/image1.png"/><Relationship Id="rId71" Type="http://schemas.openxmlformats.org/officeDocument/2006/relationships/footer" Target="footer21.xml"/><Relationship Id="rId92" Type="http://schemas.openxmlformats.org/officeDocument/2006/relationships/footer" Target="footer28.xml"/><Relationship Id="rId2" Type="http://schemas.openxmlformats.org/officeDocument/2006/relationships/styles" Target="styles.xml"/><Relationship Id="rId29" Type="http://schemas.openxmlformats.org/officeDocument/2006/relationships/footer" Target="footer7.xml"/><Relationship Id="rId24" Type="http://schemas.openxmlformats.org/officeDocument/2006/relationships/header" Target="header10.xml"/><Relationship Id="rId40" Type="http://schemas.openxmlformats.org/officeDocument/2006/relationships/header" Target="header21.xml"/><Relationship Id="rId45" Type="http://schemas.openxmlformats.org/officeDocument/2006/relationships/header" Target="header24.xml"/><Relationship Id="rId66" Type="http://schemas.openxmlformats.org/officeDocument/2006/relationships/header" Target="header38.xml"/><Relationship Id="rId87" Type="http://schemas.openxmlformats.org/officeDocument/2006/relationships/header" Target="header52.xml"/><Relationship Id="rId110" Type="http://schemas.openxmlformats.org/officeDocument/2006/relationships/footer" Target="footer34.xml"/><Relationship Id="rId115" Type="http://schemas.openxmlformats.org/officeDocument/2006/relationships/header" Target="header71.xml"/><Relationship Id="rId131" Type="http://schemas.openxmlformats.org/officeDocument/2006/relationships/footer" Target="footer41.xml"/><Relationship Id="rId61" Type="http://schemas.openxmlformats.org/officeDocument/2006/relationships/header" Target="header35.xml"/><Relationship Id="rId82" Type="http://schemas.openxmlformats.org/officeDocument/2006/relationships/header" Target="header49.xml"/><Relationship Id="rId19" Type="http://schemas.openxmlformats.org/officeDocument/2006/relationships/header" Target="header7.xml"/><Relationship Id="rId14" Type="http://schemas.openxmlformats.org/officeDocument/2006/relationships/footer" Target="footer2.xml"/><Relationship Id="rId30" Type="http://schemas.openxmlformats.org/officeDocument/2006/relationships/header" Target="header14.xml"/><Relationship Id="rId35" Type="http://schemas.openxmlformats.org/officeDocument/2006/relationships/footer" Target="footer9.xml"/><Relationship Id="rId56" Type="http://schemas.openxmlformats.org/officeDocument/2006/relationships/footer" Target="footer16.xml"/><Relationship Id="rId77" Type="http://schemas.openxmlformats.org/officeDocument/2006/relationships/footer" Target="footer23.xml"/><Relationship Id="rId100" Type="http://schemas.openxmlformats.org/officeDocument/2006/relationships/header" Target="header61.xml"/><Relationship Id="rId105" Type="http://schemas.openxmlformats.org/officeDocument/2006/relationships/header" Target="header64.xml"/><Relationship Id="rId126" Type="http://schemas.openxmlformats.org/officeDocument/2006/relationships/header" Target="header78.xml"/><Relationship Id="rId8" Type="http://schemas.openxmlformats.org/officeDocument/2006/relationships/image" Target="media/image2.png"/><Relationship Id="rId51" Type="http://schemas.openxmlformats.org/officeDocument/2006/relationships/header" Target="header28.xml"/><Relationship Id="rId72" Type="http://schemas.openxmlformats.org/officeDocument/2006/relationships/header" Target="header42.xml"/><Relationship Id="rId93" Type="http://schemas.openxmlformats.org/officeDocument/2006/relationships/header" Target="header56.xml"/><Relationship Id="rId98" Type="http://schemas.openxmlformats.org/officeDocument/2006/relationships/footer" Target="footer30.xml"/><Relationship Id="rId121" Type="http://schemas.openxmlformats.org/officeDocument/2006/relationships/header" Target="header75.xml"/><Relationship Id="rId3" Type="http://schemas.openxmlformats.org/officeDocument/2006/relationships/settings" Target="settings.xml"/><Relationship Id="rId25" Type="http://schemas.openxmlformats.org/officeDocument/2006/relationships/header" Target="header11.xml"/><Relationship Id="rId46" Type="http://schemas.openxmlformats.org/officeDocument/2006/relationships/header" Target="header25.xml"/><Relationship Id="rId67" Type="http://schemas.openxmlformats.org/officeDocument/2006/relationships/header" Target="header39.xml"/><Relationship Id="rId116" Type="http://schemas.openxmlformats.org/officeDocument/2006/relationships/footer" Target="footer36.xml"/><Relationship Id="rId20" Type="http://schemas.openxmlformats.org/officeDocument/2006/relationships/footer" Target="footer4.xml"/><Relationship Id="rId41" Type="http://schemas.openxmlformats.org/officeDocument/2006/relationships/footer" Target="footer11.xml"/><Relationship Id="rId62" Type="http://schemas.openxmlformats.org/officeDocument/2006/relationships/footer" Target="footer18.xml"/><Relationship Id="rId83" Type="http://schemas.openxmlformats.org/officeDocument/2006/relationships/footer" Target="footer25.xml"/><Relationship Id="rId88" Type="http://schemas.openxmlformats.org/officeDocument/2006/relationships/header" Target="header53.xml"/><Relationship Id="rId111" Type="http://schemas.openxmlformats.org/officeDocument/2006/relationships/header" Target="header68.xml"/><Relationship Id="rId132" Type="http://schemas.openxmlformats.org/officeDocument/2006/relationships/header" Target="header82.xml"/><Relationship Id="rId15" Type="http://schemas.openxmlformats.org/officeDocument/2006/relationships/header" Target="header4.xml"/><Relationship Id="rId36" Type="http://schemas.openxmlformats.org/officeDocument/2006/relationships/header" Target="header18.xml"/><Relationship Id="rId57" Type="http://schemas.openxmlformats.org/officeDocument/2006/relationships/header" Target="header32.xml"/><Relationship Id="rId106" Type="http://schemas.openxmlformats.org/officeDocument/2006/relationships/header" Target="header65.xml"/><Relationship Id="rId127" Type="http://schemas.openxmlformats.org/officeDocument/2006/relationships/header" Target="header79.xml"/><Relationship Id="rId10" Type="http://schemas.openxmlformats.org/officeDocument/2006/relationships/header" Target="header1.xml"/><Relationship Id="rId31" Type="http://schemas.openxmlformats.org/officeDocument/2006/relationships/header" Target="header15.xml"/><Relationship Id="rId52" Type="http://schemas.openxmlformats.org/officeDocument/2006/relationships/header" Target="header29.xml"/><Relationship Id="rId73" Type="http://schemas.openxmlformats.org/officeDocument/2006/relationships/header" Target="header43.xml"/><Relationship Id="rId78" Type="http://schemas.openxmlformats.org/officeDocument/2006/relationships/header" Target="header46.xml"/><Relationship Id="rId94" Type="http://schemas.openxmlformats.org/officeDocument/2006/relationships/header" Target="header57.xml"/><Relationship Id="rId99" Type="http://schemas.openxmlformats.org/officeDocument/2006/relationships/header" Target="header60.xml"/><Relationship Id="rId101" Type="http://schemas.openxmlformats.org/officeDocument/2006/relationships/footer" Target="footer31.xml"/><Relationship Id="rId122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footer" Target="footer6.xml"/><Relationship Id="rId47" Type="http://schemas.openxmlformats.org/officeDocument/2006/relationships/footer" Target="footer13.xml"/><Relationship Id="rId68" Type="http://schemas.openxmlformats.org/officeDocument/2006/relationships/footer" Target="footer20.xml"/><Relationship Id="rId89" Type="http://schemas.openxmlformats.org/officeDocument/2006/relationships/footer" Target="footer27.xml"/><Relationship Id="rId112" Type="http://schemas.openxmlformats.org/officeDocument/2006/relationships/header" Target="header69.xml"/><Relationship Id="rId13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2</TotalTime>
  <Pages>41</Pages>
  <Words>1625</Words>
  <Characters>8775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2023-08-23T12:57:00Z</dcterms:created>
  <dcterms:modified xsi:type="dcterms:W3CDTF">2023-08-23T12:59:00Z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